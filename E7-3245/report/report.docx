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6BB2" w:rsidRDefault="004F6BB2" w:rsidP="004F6BB2">
      <w:pPr>
        <w:pStyle w:val="a5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6F592BC5" wp14:editId="4AF11B1A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BB2" w:rsidRDefault="004F6BB2" w:rsidP="004F6BB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1EA99C13" wp14:editId="6BD54065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BB2" w:rsidRPr="00D4081B" w:rsidRDefault="004F6BB2" w:rsidP="004F6BB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:rsidR="004F6BB2" w:rsidRPr="00AC1E74" w:rsidRDefault="004F6BB2" w:rsidP="004F6BB2">
      <w:pPr>
        <w:pStyle w:val="a7"/>
        <w:spacing w:before="480" w:after="24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《计算机网络》实验报告</w:t>
      </w:r>
    </w:p>
    <w:p w:rsidR="004F6BB2" w:rsidRDefault="004F6BB2" w:rsidP="004F6BB2">
      <w:pPr>
        <w:spacing w:line="720" w:lineRule="auto"/>
      </w:pPr>
    </w:p>
    <w:p w:rsidR="004F6BB2" w:rsidRPr="00020260" w:rsidRDefault="004F6BB2" w:rsidP="004F6BB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0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r w:rsidR="00F02159">
        <w:rPr>
          <w:rFonts w:ascii="Times New Roman" w:hAnsi="Times New Roman" w:hint="eastAsia"/>
          <w:b/>
          <w:sz w:val="28"/>
          <w:szCs w:val="28"/>
          <w:u w:val="single"/>
        </w:rPr>
        <w:t>七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r w:rsidR="00F02159">
        <w:rPr>
          <w:rFonts w:ascii="Times New Roman" w:hAnsi="Times New Roman" w:hint="eastAsia"/>
          <w:b/>
          <w:sz w:val="28"/>
          <w:szCs w:val="28"/>
          <w:u w:val="single"/>
        </w:rPr>
        <w:t>应用层协议服务配置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4F6BB2" w:rsidRPr="00020260" w:rsidRDefault="004F6BB2" w:rsidP="004F6BB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018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1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4F6BB2" w:rsidRPr="00020260" w:rsidRDefault="004F6BB2" w:rsidP="004F6BB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="00F02159">
        <w:rPr>
          <w:rFonts w:ascii="Times New Roman" w:hAnsi="Times New Roman" w:hint="eastAsia"/>
          <w:b/>
          <w:sz w:val="28"/>
          <w:szCs w:val="28"/>
          <w:u w:val="single"/>
        </w:rPr>
        <w:t>罗贤甫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4F6BB2" w:rsidRPr="00020260" w:rsidRDefault="004F6BB2" w:rsidP="004F6BB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="00F02159">
        <w:rPr>
          <w:rFonts w:ascii="Times New Roman" w:hAnsi="Times New Roman"/>
          <w:b/>
          <w:sz w:val="28"/>
          <w:szCs w:val="28"/>
          <w:u w:val="single"/>
        </w:rPr>
        <w:t>24320182203245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4F6BB2" w:rsidRPr="00020260" w:rsidRDefault="004F6BB2" w:rsidP="004F6BB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0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  <w:t>2020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r w:rsidR="00F02159">
        <w:rPr>
          <w:rFonts w:ascii="Times New Roman" w:hAnsi="Times New Roman"/>
          <w:b/>
          <w:sz w:val="28"/>
          <w:szCs w:val="28"/>
          <w:u w:val="single"/>
        </w:rPr>
        <w:t>5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6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4F6BB2" w:rsidRDefault="004F6BB2" w:rsidP="004F6BB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20 </w:t>
      </w:r>
      <w:r>
        <w:rPr>
          <w:rFonts w:hint="eastAsia"/>
          <w:b/>
          <w:sz w:val="28"/>
          <w:szCs w:val="28"/>
        </w:rPr>
        <w:t xml:space="preserve">年  </w:t>
      </w:r>
      <w:r w:rsidR="00F02159">
        <w:rPr>
          <w:b/>
          <w:sz w:val="28"/>
          <w:szCs w:val="28"/>
        </w:rPr>
        <w:t>5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月  </w:t>
      </w:r>
      <w:r w:rsidR="00F02159">
        <w:rPr>
          <w:b/>
          <w:sz w:val="28"/>
          <w:szCs w:val="28"/>
        </w:rPr>
        <w:t>6</w:t>
      </w:r>
      <w:r>
        <w:rPr>
          <w:rFonts w:hint="eastAsia"/>
          <w:b/>
          <w:sz w:val="28"/>
          <w:szCs w:val="28"/>
        </w:rPr>
        <w:t xml:space="preserve">  日</w:t>
      </w:r>
    </w:p>
    <w:p w:rsidR="004F6BB2" w:rsidRDefault="004F6BB2" w:rsidP="004F6BB2">
      <w:pPr>
        <w:sectPr w:rsidR="004F6BB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4F6BB2" w:rsidRDefault="004F6BB2" w:rsidP="004F6BB2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:rsidR="004F6BB2" w:rsidRDefault="00F02159" w:rsidP="004F6BB2">
      <w:pPr>
        <w:pStyle w:val="a0"/>
        <w:spacing w:before="120" w:after="120"/>
        <w:ind w:firstLine="480"/>
      </w:pPr>
      <w:r>
        <w:rPr>
          <w:rFonts w:hint="eastAsia"/>
        </w:rPr>
        <w:t>配置以下服务：</w:t>
      </w:r>
    </w:p>
    <w:tbl>
      <w:tblPr>
        <w:tblStyle w:val="ad"/>
        <w:tblW w:w="10126" w:type="dxa"/>
        <w:tblLook w:val="04A0" w:firstRow="1" w:lastRow="0" w:firstColumn="1" w:lastColumn="0" w:noHBand="0" w:noVBand="1"/>
      </w:tblPr>
      <w:tblGrid>
        <w:gridCol w:w="5062"/>
        <w:gridCol w:w="5064"/>
      </w:tblGrid>
      <w:tr w:rsidR="00F02159" w:rsidTr="00F02159">
        <w:trPr>
          <w:trHeight w:val="539"/>
        </w:trPr>
        <w:tc>
          <w:tcPr>
            <w:tcW w:w="5062" w:type="dxa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5064" w:type="dxa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服务</w:t>
            </w:r>
          </w:p>
        </w:tc>
      </w:tr>
      <w:tr w:rsidR="00F02159" w:rsidTr="00F02159">
        <w:trPr>
          <w:trHeight w:val="539"/>
        </w:trPr>
        <w:tc>
          <w:tcPr>
            <w:tcW w:w="5062" w:type="dxa"/>
            <w:vMerge w:val="restart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W</w:t>
            </w:r>
            <w:r>
              <w:t>indows Server</w:t>
            </w:r>
          </w:p>
        </w:tc>
        <w:tc>
          <w:tcPr>
            <w:tcW w:w="5064" w:type="dxa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DNS</w:t>
            </w:r>
          </w:p>
        </w:tc>
      </w:tr>
      <w:tr w:rsidR="00F02159" w:rsidTr="00F02159">
        <w:trPr>
          <w:trHeight w:val="551"/>
        </w:trPr>
        <w:tc>
          <w:tcPr>
            <w:tcW w:w="5062" w:type="dxa"/>
            <w:vMerge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</w:p>
        </w:tc>
        <w:tc>
          <w:tcPr>
            <w:tcW w:w="5064" w:type="dxa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HTTP</w:t>
            </w:r>
          </w:p>
        </w:tc>
      </w:tr>
      <w:tr w:rsidR="00F02159" w:rsidTr="00F02159">
        <w:trPr>
          <w:trHeight w:val="563"/>
        </w:trPr>
        <w:tc>
          <w:tcPr>
            <w:tcW w:w="5062" w:type="dxa"/>
            <w:vMerge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</w:p>
        </w:tc>
        <w:tc>
          <w:tcPr>
            <w:tcW w:w="5064" w:type="dxa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HTTPS</w:t>
            </w:r>
          </w:p>
        </w:tc>
      </w:tr>
      <w:tr w:rsidR="00F02159" w:rsidTr="00F02159">
        <w:trPr>
          <w:trHeight w:val="551"/>
        </w:trPr>
        <w:tc>
          <w:tcPr>
            <w:tcW w:w="5062" w:type="dxa"/>
            <w:vMerge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</w:p>
        </w:tc>
        <w:tc>
          <w:tcPr>
            <w:tcW w:w="5064" w:type="dxa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FTP</w:t>
            </w:r>
          </w:p>
        </w:tc>
      </w:tr>
      <w:tr w:rsidR="00F02159" w:rsidTr="00F02159">
        <w:trPr>
          <w:trHeight w:val="551"/>
        </w:trPr>
        <w:tc>
          <w:tcPr>
            <w:tcW w:w="5062" w:type="dxa"/>
            <w:vMerge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</w:p>
        </w:tc>
        <w:tc>
          <w:tcPr>
            <w:tcW w:w="5064" w:type="dxa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SMTP,</w:t>
            </w:r>
            <w:r>
              <w:t xml:space="preserve"> POP3, IMAP</w:t>
            </w:r>
          </w:p>
        </w:tc>
      </w:tr>
      <w:tr w:rsidR="00F02159" w:rsidTr="00F02159">
        <w:trPr>
          <w:trHeight w:val="539"/>
        </w:trPr>
        <w:tc>
          <w:tcPr>
            <w:tcW w:w="5062" w:type="dxa"/>
            <w:vMerge w:val="restart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L</w:t>
            </w:r>
            <w:r>
              <w:t>inux Server</w:t>
            </w:r>
          </w:p>
        </w:tc>
        <w:tc>
          <w:tcPr>
            <w:tcW w:w="5064" w:type="dxa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S</w:t>
            </w:r>
            <w:r>
              <w:t>SH</w:t>
            </w:r>
          </w:p>
        </w:tc>
      </w:tr>
      <w:tr w:rsidR="00F02159" w:rsidTr="00F02159">
        <w:trPr>
          <w:trHeight w:val="551"/>
        </w:trPr>
        <w:tc>
          <w:tcPr>
            <w:tcW w:w="5062" w:type="dxa"/>
            <w:vMerge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</w:p>
        </w:tc>
        <w:tc>
          <w:tcPr>
            <w:tcW w:w="5064" w:type="dxa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H</w:t>
            </w:r>
            <w:r>
              <w:t>TTP</w:t>
            </w:r>
          </w:p>
        </w:tc>
      </w:tr>
      <w:tr w:rsidR="00F02159" w:rsidTr="00F02159">
        <w:trPr>
          <w:trHeight w:val="73"/>
        </w:trPr>
        <w:tc>
          <w:tcPr>
            <w:tcW w:w="5062" w:type="dxa"/>
            <w:vMerge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</w:p>
        </w:tc>
        <w:tc>
          <w:tcPr>
            <w:tcW w:w="5064" w:type="dxa"/>
          </w:tcPr>
          <w:p w:rsidR="00F02159" w:rsidRDefault="00F02159" w:rsidP="004F6BB2">
            <w:pPr>
              <w:pStyle w:val="a0"/>
              <w:spacing w:before="120" w:after="120"/>
              <w:ind w:firstLineChars="0" w:firstLine="0"/>
            </w:pPr>
            <w:r>
              <w:rPr>
                <w:rFonts w:hint="eastAsia"/>
              </w:rPr>
              <w:t>S</w:t>
            </w:r>
            <w:r>
              <w:t>MB</w:t>
            </w:r>
          </w:p>
        </w:tc>
      </w:tr>
    </w:tbl>
    <w:p w:rsidR="00F02159" w:rsidRPr="00D328C3" w:rsidRDefault="00F02159" w:rsidP="004F6BB2">
      <w:pPr>
        <w:pStyle w:val="a0"/>
        <w:spacing w:before="120" w:after="120"/>
        <w:ind w:firstLine="480"/>
      </w:pPr>
    </w:p>
    <w:p w:rsidR="004F6BB2" w:rsidRDefault="004F6BB2" w:rsidP="004F6BB2">
      <w:pPr>
        <w:pStyle w:val="1"/>
        <w:spacing w:before="240" w:after="240"/>
      </w:pPr>
      <w:r>
        <w:t>实验环境</w:t>
      </w:r>
    </w:p>
    <w:p w:rsidR="004F6BB2" w:rsidRDefault="00F02159" w:rsidP="004F6BB2">
      <w:pPr>
        <w:pStyle w:val="a0"/>
        <w:spacing w:before="120" w:after="120"/>
        <w:ind w:firstLine="480"/>
      </w:pPr>
      <w:r>
        <w:rPr>
          <w:rFonts w:hint="eastAsia"/>
        </w:rPr>
        <w:t>W</w:t>
      </w:r>
      <w:r>
        <w:t>in10</w:t>
      </w:r>
    </w:p>
    <w:p w:rsidR="00D30E26" w:rsidRPr="00D30E26" w:rsidRDefault="004F6BB2" w:rsidP="00D30E26">
      <w:pPr>
        <w:pStyle w:val="1"/>
        <w:spacing w:before="240" w:after="240"/>
      </w:pPr>
      <w:r>
        <w:rPr>
          <w:rFonts w:hint="eastAsia"/>
        </w:rPr>
        <w:lastRenderedPageBreak/>
        <w:t>实验结果</w:t>
      </w:r>
    </w:p>
    <w:p w:rsidR="00D30E26" w:rsidRDefault="00F02159" w:rsidP="00A078ED">
      <w:pPr>
        <w:pStyle w:val="2"/>
        <w:numPr>
          <w:ilvl w:val="0"/>
          <w:numId w:val="0"/>
        </w:numPr>
        <w:spacing w:before="120" w:after="120"/>
        <w:ind w:left="992"/>
      </w:pPr>
      <w:r>
        <w:rPr>
          <w:rFonts w:hint="eastAsia"/>
        </w:rPr>
        <w:t>D</w:t>
      </w:r>
      <w:r>
        <w:t>NS</w:t>
      </w:r>
      <w:r w:rsidR="00D30E26">
        <w:rPr>
          <w:rFonts w:hint="eastAsia"/>
        </w:rPr>
        <w:t>服务器配置</w:t>
      </w:r>
    </w:p>
    <w:p w:rsidR="00D30E26" w:rsidRPr="00D30E26" w:rsidRDefault="00D30E26" w:rsidP="00D30E26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>
            <wp:extent cx="4184374" cy="270628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05-18 上午12.39.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745" cy="270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26" w:rsidRDefault="00D30E26" w:rsidP="00A078ED">
      <w:pPr>
        <w:pStyle w:val="2"/>
        <w:numPr>
          <w:ilvl w:val="0"/>
          <w:numId w:val="0"/>
        </w:numPr>
        <w:spacing w:before="120" w:after="120"/>
        <w:ind w:left="992"/>
      </w:pPr>
      <w:r>
        <w:rPr>
          <w:rFonts w:hint="eastAsia"/>
        </w:rPr>
        <w:t>W</w:t>
      </w:r>
      <w:r>
        <w:t>eb</w:t>
      </w:r>
      <w:r>
        <w:rPr>
          <w:rFonts w:hint="eastAsia"/>
        </w:rPr>
        <w:t>服务器</w:t>
      </w:r>
    </w:p>
    <w:p w:rsidR="0057342C" w:rsidRDefault="0057342C" w:rsidP="0057342C">
      <w:pPr>
        <w:pStyle w:val="a0"/>
        <w:spacing w:before="120" w:after="120"/>
        <w:ind w:firstLine="480"/>
      </w:pPr>
      <w:r>
        <w:rPr>
          <w:rFonts w:hint="eastAsia"/>
        </w:rPr>
        <w:t>借用sambar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担任http服务端</w:t>
      </w:r>
    </w:p>
    <w:p w:rsidR="0057342C" w:rsidRPr="0057342C" w:rsidRDefault="0057342C" w:rsidP="0057342C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C0DD829" wp14:editId="5A2A5F0E">
            <wp:extent cx="3687417" cy="273696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0-05-18 上午1.19.5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60" cy="27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26" w:rsidRPr="00D30E26" w:rsidRDefault="0014623D" w:rsidP="0014623D">
      <w:pPr>
        <w:pStyle w:val="a0"/>
        <w:spacing w:before="120" w:after="120"/>
        <w:ind w:leftChars="25" w:left="60" w:firstLineChars="0" w:firstLine="0"/>
      </w:pPr>
      <w:r>
        <w:rPr>
          <w:noProof/>
        </w:rPr>
        <w:lastRenderedPageBreak/>
        <w:drawing>
          <wp:inline distT="0" distB="0" distL="0" distR="0">
            <wp:extent cx="3687417" cy="2765564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0-05-18 上午1.42.1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306" cy="27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5B" w:rsidRDefault="00D30E26" w:rsidP="00A078ED">
      <w:pPr>
        <w:pStyle w:val="2"/>
        <w:numPr>
          <w:ilvl w:val="0"/>
          <w:numId w:val="0"/>
        </w:numPr>
        <w:spacing w:before="120" w:after="120"/>
        <w:ind w:left="992"/>
      </w:pPr>
      <w:r>
        <w:rPr>
          <w:rFonts w:hint="eastAsia"/>
        </w:rPr>
        <w:t>虚拟主机技术</w:t>
      </w:r>
    </w:p>
    <w:p w:rsidR="0057342C" w:rsidRPr="0057342C" w:rsidRDefault="0057342C" w:rsidP="0057342C">
      <w:pPr>
        <w:pStyle w:val="a0"/>
        <w:spacing w:before="120" w:after="120"/>
        <w:ind w:firstLine="480"/>
      </w:pPr>
      <w:r>
        <w:rPr>
          <w:rFonts w:hint="eastAsia"/>
        </w:rPr>
        <w:t>设置两相同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相同端口号但主网不同的网站</w:t>
      </w:r>
    </w:p>
    <w:p w:rsidR="00D30E26" w:rsidRDefault="00DD4F5B" w:rsidP="00DD4F5B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C6DAA9F" wp14:editId="663740D8">
            <wp:extent cx="3846444" cy="2884833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0-05-18 上午1.46.4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601" cy="28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5B" w:rsidRPr="00DD4F5B" w:rsidRDefault="00DD4F5B" w:rsidP="00DD4F5B">
      <w:pPr>
        <w:pStyle w:val="a0"/>
        <w:spacing w:before="120" w:after="120"/>
        <w:ind w:firstLine="480"/>
      </w:pPr>
      <w:r>
        <w:lastRenderedPageBreak/>
        <w:tab/>
        <w:t xml:space="preserve"> </w:t>
      </w:r>
      <w:r>
        <w:rPr>
          <w:rFonts w:hint="eastAsia"/>
          <w:noProof/>
        </w:rPr>
        <w:drawing>
          <wp:inline distT="0" distB="0" distL="0" distR="0">
            <wp:extent cx="3965713" cy="29742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0-05-18 上午1.47.1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227" cy="29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26" w:rsidRDefault="00D30E26" w:rsidP="00A078ED">
      <w:pPr>
        <w:pStyle w:val="2"/>
        <w:numPr>
          <w:ilvl w:val="0"/>
          <w:numId w:val="0"/>
        </w:numPr>
        <w:spacing w:before="120" w:after="120"/>
        <w:ind w:left="992"/>
      </w:pPr>
      <w:r>
        <w:rPr>
          <w:rFonts w:hint="eastAsia"/>
        </w:rPr>
        <w:t>BBS服务器</w:t>
      </w:r>
    </w:p>
    <w:p w:rsidR="0057342C" w:rsidRPr="0057342C" w:rsidRDefault="0057342C" w:rsidP="0057342C">
      <w:pPr>
        <w:pStyle w:val="a0"/>
        <w:spacing w:before="120" w:after="120"/>
        <w:ind w:firstLine="480"/>
      </w:pPr>
      <w:r>
        <w:rPr>
          <w:rFonts w:hint="eastAsia"/>
        </w:rPr>
        <w:t>导入DVBBS，安装后</w:t>
      </w:r>
    </w:p>
    <w:p w:rsidR="00DD4F5B" w:rsidRPr="00DD4F5B" w:rsidRDefault="00827424" w:rsidP="00DD4F5B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>
            <wp:extent cx="4522432" cy="3448878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0-05-18 上午11.52.4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456" cy="345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26" w:rsidRDefault="00D30E26" w:rsidP="00A078ED">
      <w:pPr>
        <w:pStyle w:val="2"/>
        <w:numPr>
          <w:ilvl w:val="0"/>
          <w:numId w:val="0"/>
        </w:numPr>
        <w:spacing w:before="120" w:after="120"/>
        <w:ind w:left="992"/>
      </w:pPr>
      <w:r>
        <w:rPr>
          <w:rFonts w:hint="eastAsia"/>
        </w:rPr>
        <w:lastRenderedPageBreak/>
        <w:t>安全站点</w:t>
      </w:r>
    </w:p>
    <w:p w:rsidR="0057342C" w:rsidRPr="0057342C" w:rsidRDefault="0057342C" w:rsidP="0057342C">
      <w:pPr>
        <w:pStyle w:val="a0"/>
        <w:spacing w:before="120" w:after="120"/>
        <w:ind w:firstLine="480"/>
      </w:pPr>
      <w:r>
        <w:rPr>
          <w:rFonts w:hint="eastAsia"/>
        </w:rPr>
        <w:t>创建并导出安全证书</w:t>
      </w:r>
    </w:p>
    <w:p w:rsidR="00596595" w:rsidRPr="00596595" w:rsidRDefault="00672CC2" w:rsidP="005965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>
            <wp:extent cx="4114800" cy="469266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0-05-18 下午4.06.0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248" cy="470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26" w:rsidRDefault="00D30E26" w:rsidP="00A078ED">
      <w:pPr>
        <w:pStyle w:val="2"/>
        <w:numPr>
          <w:ilvl w:val="0"/>
          <w:numId w:val="0"/>
        </w:numPr>
        <w:spacing w:before="120" w:after="120"/>
        <w:ind w:left="992"/>
      </w:pPr>
      <w:r>
        <w:rPr>
          <w:rFonts w:hint="eastAsia"/>
        </w:rPr>
        <w:lastRenderedPageBreak/>
        <w:t>证书服务器</w:t>
      </w:r>
    </w:p>
    <w:p w:rsidR="00D30E26" w:rsidRDefault="00596595" w:rsidP="00A078ED">
      <w:pPr>
        <w:pStyle w:val="a0"/>
        <w:spacing w:before="120" w:after="120"/>
        <w:ind w:left="420" w:firstLineChars="25" w:firstLine="60"/>
      </w:pPr>
      <w:r>
        <w:rPr>
          <w:rFonts w:hint="eastAsia"/>
          <w:noProof/>
        </w:rPr>
        <w:drawing>
          <wp:inline distT="0" distB="0" distL="0" distR="0">
            <wp:extent cx="4085284" cy="3419061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屏2020-05-18 下午3.50.2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365" cy="342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2C">
        <w:rPr>
          <w:rFonts w:hint="eastAsia"/>
          <w:noProof/>
        </w:rPr>
        <w:drawing>
          <wp:inline distT="0" distB="0" distL="0" distR="0">
            <wp:extent cx="4731026" cy="3523081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0-05-18 下午4.12.5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313" cy="352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95" w:rsidRPr="00596595" w:rsidRDefault="00596595" w:rsidP="00596595">
      <w:pPr>
        <w:pStyle w:val="a0"/>
        <w:spacing w:before="120" w:after="120"/>
        <w:ind w:firstLine="480"/>
      </w:pPr>
    </w:p>
    <w:p w:rsidR="00D30E26" w:rsidRDefault="00D30E26" w:rsidP="00A078ED">
      <w:pPr>
        <w:pStyle w:val="2"/>
        <w:numPr>
          <w:ilvl w:val="0"/>
          <w:numId w:val="0"/>
        </w:numPr>
        <w:spacing w:before="120" w:after="120"/>
        <w:ind w:left="992"/>
      </w:pPr>
      <w:r>
        <w:rPr>
          <w:rFonts w:hint="eastAsia"/>
        </w:rPr>
        <w:lastRenderedPageBreak/>
        <w:t>FTP服务器</w:t>
      </w:r>
    </w:p>
    <w:p w:rsidR="007A735A" w:rsidRDefault="007A735A" w:rsidP="005965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>
            <wp:extent cx="5486400" cy="3429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0-05-18 下午4.35.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86400" cy="38919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0-05-18 下午4.40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无法新建文件夹</w:t>
      </w:r>
    </w:p>
    <w:p w:rsidR="00596595" w:rsidRDefault="007A735A" w:rsidP="00596595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>
            <wp:extent cx="5486400" cy="38919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20-05-18 下午4.41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35A" w:rsidRPr="00596595" w:rsidRDefault="007A735A" w:rsidP="00596595">
      <w:pPr>
        <w:pStyle w:val="a0"/>
        <w:spacing w:before="120" w:after="120"/>
        <w:ind w:firstLine="480"/>
      </w:pPr>
      <w:r>
        <w:rPr>
          <w:rFonts w:hint="eastAsia"/>
        </w:rPr>
        <w:t>无法删除文件</w:t>
      </w:r>
    </w:p>
    <w:p w:rsidR="00D30E26" w:rsidRDefault="00D30E26" w:rsidP="00A078ED">
      <w:pPr>
        <w:pStyle w:val="2"/>
        <w:numPr>
          <w:ilvl w:val="0"/>
          <w:numId w:val="0"/>
        </w:numPr>
        <w:spacing w:before="120" w:after="120"/>
        <w:ind w:left="992"/>
      </w:pPr>
      <w:r>
        <w:rPr>
          <w:rFonts w:hint="eastAsia"/>
        </w:rPr>
        <w:t>SMTP和POP服务器</w:t>
      </w:r>
    </w:p>
    <w:p w:rsidR="00A078ED" w:rsidRPr="00A078ED" w:rsidRDefault="00A078ED" w:rsidP="00A078ED">
      <w:pPr>
        <w:pStyle w:val="a0"/>
        <w:spacing w:before="120" w:after="120"/>
        <w:ind w:firstLine="480"/>
      </w:pPr>
    </w:p>
    <w:p w:rsidR="00A078ED" w:rsidRPr="00A078ED" w:rsidRDefault="00A078ED" w:rsidP="00A078ED">
      <w:pPr>
        <w:spacing w:before="100" w:beforeAutospacing="1" w:after="100" w:afterAutospacing="1"/>
        <w:ind w:firstLine="420"/>
        <w:rPr>
          <w:rFonts w:ascii="宋体" w:eastAsia="宋体" w:hAnsi="宋体" w:cs="宋体"/>
        </w:rPr>
      </w:pPr>
      <w:r w:rsidRPr="00A078ED">
        <w:rPr>
          <w:rFonts w:ascii="宋体" w:eastAsia="宋体" w:hAnsi="宋体" w:cs="宋体" w:hint="eastAsia"/>
        </w:rPr>
        <w:t xml:space="preserve">下载 </w:t>
      </w:r>
      <w:r w:rsidRPr="00A078ED">
        <w:rPr>
          <w:rFonts w:ascii="TimesNewRomanPSMT" w:eastAsia="宋体" w:hAnsi="TimesNewRomanPSMT" w:cs="TimesNewRomanPSMT"/>
        </w:rPr>
        <w:t xml:space="preserve">MDaemon </w:t>
      </w:r>
      <w:r w:rsidRPr="00A078ED">
        <w:rPr>
          <w:rFonts w:ascii="宋体" w:eastAsia="宋体" w:hAnsi="宋体" w:cs="宋体" w:hint="eastAsia"/>
        </w:rPr>
        <w:t xml:space="preserve">并配置，创建域名和账号 </w:t>
      </w:r>
    </w:p>
    <w:p w:rsidR="00A078ED" w:rsidRPr="00A078ED" w:rsidRDefault="00A078ED" w:rsidP="00A078ED">
      <w:pPr>
        <w:pStyle w:val="a0"/>
        <w:spacing w:before="120" w:after="120"/>
        <w:ind w:firstLine="480"/>
      </w:pPr>
    </w:p>
    <w:p w:rsidR="00062D5C" w:rsidRDefault="00067F21" w:rsidP="005965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4360320" cy="2725200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20-05-19 上午12.31.0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32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5C" w:rsidRPr="00062D5C" w:rsidRDefault="00062D5C" w:rsidP="00062D5C">
      <w:pPr>
        <w:spacing w:before="100" w:beforeAutospacing="1" w:after="100" w:afterAutospacing="1"/>
        <w:rPr>
          <w:rFonts w:ascii="宋体" w:eastAsia="宋体" w:hAnsi="宋体" w:cs="宋体"/>
        </w:rPr>
      </w:pPr>
      <w:r w:rsidRPr="00062D5C">
        <w:rPr>
          <w:rFonts w:ascii="宋体" w:eastAsia="宋体" w:hAnsi="宋体" w:cs="宋体" w:hint="eastAsia"/>
        </w:rPr>
        <w:t>发送邮件</w:t>
      </w:r>
      <w:r>
        <w:rPr>
          <w:rFonts w:ascii="宋体" w:eastAsia="宋体" w:hAnsi="宋体" w:cs="宋体" w:hint="eastAsia"/>
        </w:rPr>
        <w:t>后</w:t>
      </w:r>
      <w:r w:rsidRPr="00062D5C"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 w:hint="eastAsia"/>
        </w:rPr>
        <w:t>在邮件服务器</w:t>
      </w:r>
      <w:r w:rsidRPr="00062D5C">
        <w:rPr>
          <w:rFonts w:ascii="宋体" w:eastAsia="宋体" w:hAnsi="宋体" w:cs="宋体" w:hint="eastAsia"/>
        </w:rPr>
        <w:t xml:space="preserve">查看结果 </w:t>
      </w:r>
    </w:p>
    <w:p w:rsidR="0005412E" w:rsidRDefault="00222F44" w:rsidP="005965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>
            <wp:extent cx="5486400" cy="38747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0-05-19 下午3.50.0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12E" w:rsidRDefault="0005412E" w:rsidP="00596595">
      <w:pPr>
        <w:pStyle w:val="a0"/>
        <w:spacing w:before="120" w:after="120"/>
        <w:ind w:firstLine="480"/>
      </w:pPr>
      <w:r>
        <w:rPr>
          <w:rFonts w:hint="eastAsia"/>
        </w:rPr>
        <w:t>用web</w:t>
      </w:r>
      <w:r w:rsidR="00062D5C">
        <w:rPr>
          <w:rFonts w:hint="eastAsia"/>
        </w:rPr>
        <w:t>方式管理MDaemon</w:t>
      </w:r>
    </w:p>
    <w:p w:rsidR="00596595" w:rsidRPr="00596595" w:rsidRDefault="0005412E" w:rsidP="005965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97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截屏2020-05-19 下午4.08.0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B2" w:rsidRDefault="004F6BB2" w:rsidP="004F6BB2">
      <w:pPr>
        <w:pStyle w:val="1"/>
        <w:spacing w:before="240" w:after="240"/>
      </w:pPr>
      <w:r>
        <w:rPr>
          <w:rFonts w:hint="eastAsia"/>
        </w:rPr>
        <w:t>实验总结</w:t>
      </w:r>
    </w:p>
    <w:p w:rsidR="008479BA" w:rsidRPr="008479BA" w:rsidRDefault="008479BA" w:rsidP="008479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ab/>
      </w:r>
      <w:r w:rsidR="00062D5C">
        <w:rPr>
          <w:rFonts w:ascii="宋体" w:eastAsia="宋体" w:hAnsi="宋体" w:cs="宋体" w:hint="eastAsia"/>
        </w:rPr>
        <w:t>虽然花了很大一部分的时间在配置环境以及各种软件上，</w:t>
      </w:r>
      <w:bookmarkStart w:id="0" w:name="_GoBack"/>
      <w:bookmarkEnd w:id="0"/>
      <w:r w:rsidRPr="008479BA">
        <w:rPr>
          <w:rFonts w:ascii="宋体" w:eastAsia="宋体" w:hAnsi="宋体" w:cs="宋体" w:hint="eastAsia"/>
        </w:rPr>
        <w:t>经过这次实验，我对应用层协议有了更深的了解，掌握了很多各种各样的服务器的使用方法</w:t>
      </w:r>
      <w:r>
        <w:rPr>
          <w:rFonts w:ascii="宋体" w:eastAsia="宋体" w:hAnsi="宋体" w:cs="宋体" w:hint="eastAsia"/>
        </w:rPr>
        <w:t>。</w:t>
      </w:r>
    </w:p>
    <w:p w:rsidR="008F0722" w:rsidRPr="004F6BB2" w:rsidRDefault="008F0722"/>
    <w:sectPr w:rsidR="008F0722" w:rsidRPr="004F6BB2" w:rsidSect="00E962A3">
      <w:headerReference w:type="default" r:id="rId24"/>
      <w:footerReference w:type="default" r:id="rId25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4887" w:rsidRDefault="004D4887">
      <w:r>
        <w:separator/>
      </w:r>
    </w:p>
  </w:endnote>
  <w:endnote w:type="continuationSeparator" w:id="0">
    <w:p w:rsidR="004D4887" w:rsidRDefault="004D48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62A3" w:rsidRPr="00020260" w:rsidRDefault="004F6BB2" w:rsidP="00E962A3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4887" w:rsidRDefault="004D4887">
      <w:r>
        <w:separator/>
      </w:r>
    </w:p>
  </w:footnote>
  <w:footnote w:type="continuationSeparator" w:id="0">
    <w:p w:rsidR="004D4887" w:rsidRDefault="004D48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62A3" w:rsidRDefault="004F6BB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0CE613E"/>
    <w:multiLevelType w:val="hybridMultilevel"/>
    <w:tmpl w:val="BDC833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bordersDoNotSurroundHeader/>
  <w:bordersDoNotSurroundFooter/>
  <w:proofState w:spelling="clean" w:grammar="clean"/>
  <w:attachedTemplate r:id="rId1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159"/>
    <w:rsid w:val="000038E8"/>
    <w:rsid w:val="0005412E"/>
    <w:rsid w:val="00062D5C"/>
    <w:rsid w:val="00067F21"/>
    <w:rsid w:val="00145356"/>
    <w:rsid w:val="0014623D"/>
    <w:rsid w:val="00222F44"/>
    <w:rsid w:val="0029270A"/>
    <w:rsid w:val="003A0308"/>
    <w:rsid w:val="00470F42"/>
    <w:rsid w:val="004D4887"/>
    <w:rsid w:val="004F6BB2"/>
    <w:rsid w:val="0057342C"/>
    <w:rsid w:val="00596595"/>
    <w:rsid w:val="00600C59"/>
    <w:rsid w:val="00672CC2"/>
    <w:rsid w:val="007A735A"/>
    <w:rsid w:val="00827424"/>
    <w:rsid w:val="008479BA"/>
    <w:rsid w:val="00877140"/>
    <w:rsid w:val="008F0722"/>
    <w:rsid w:val="00A078ED"/>
    <w:rsid w:val="00AD471E"/>
    <w:rsid w:val="00D30E26"/>
    <w:rsid w:val="00DD4F5B"/>
    <w:rsid w:val="00E962A3"/>
    <w:rsid w:val="00F02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69401"/>
  <w14:defaultImageDpi w14:val="32767"/>
  <w15:chartTrackingRefBased/>
  <w15:docId w15:val="{6E15B6A0-C47A-F749-AAA7-D88C4DC78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F6BB2"/>
    <w:rPr>
      <w:rFonts w:cs="Times New Roman"/>
      <w:kern w:val="0"/>
    </w:rPr>
  </w:style>
  <w:style w:type="paragraph" w:styleId="1">
    <w:name w:val="heading 1"/>
    <w:basedOn w:val="a"/>
    <w:next w:val="a0"/>
    <w:link w:val="10"/>
    <w:uiPriority w:val="9"/>
    <w:qFormat/>
    <w:rsid w:val="004F6BB2"/>
    <w:pPr>
      <w:keepNext/>
      <w:numPr>
        <w:numId w:val="1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4F6BB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4F6BB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4F6BB2"/>
    <w:pPr>
      <w:numPr>
        <w:ilvl w:val="3"/>
      </w:numPr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4F6BB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4F6BB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4F6BB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4F6BB2"/>
    <w:rPr>
      <w:rFonts w:cs="Times New Roman"/>
      <w:b/>
      <w:bCs/>
      <w:kern w:val="32"/>
      <w:szCs w:val="32"/>
    </w:rPr>
  </w:style>
  <w:style w:type="paragraph" w:styleId="a0">
    <w:name w:val="List Paragraph"/>
    <w:basedOn w:val="a"/>
    <w:link w:val="a4"/>
    <w:uiPriority w:val="34"/>
    <w:qFormat/>
    <w:rsid w:val="004F6BB2"/>
    <w:pPr>
      <w:spacing w:beforeLines="50" w:before="50" w:afterLines="50" w:after="50" w:line="360" w:lineRule="auto"/>
      <w:ind w:firstLineChars="200" w:firstLine="200"/>
      <w:jc w:val="both"/>
    </w:pPr>
  </w:style>
  <w:style w:type="paragraph" w:styleId="a5">
    <w:name w:val="Title"/>
    <w:basedOn w:val="a"/>
    <w:next w:val="a"/>
    <w:link w:val="a6"/>
    <w:uiPriority w:val="10"/>
    <w:qFormat/>
    <w:rsid w:val="004F6BB2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4F6BB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4F6BB2"/>
    <w:pPr>
      <w:spacing w:beforeLines="200" w:before="624" w:afterLines="100" w:after="312"/>
    </w:pPr>
    <w:rPr>
      <w:b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4F6BB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4F6BB2"/>
    <w:rPr>
      <w:rFonts w:cs="Times New Roman"/>
      <w:kern w:val="0"/>
    </w:rPr>
  </w:style>
  <w:style w:type="paragraph" w:styleId="a9">
    <w:name w:val="header"/>
    <w:basedOn w:val="a"/>
    <w:link w:val="aa"/>
    <w:uiPriority w:val="99"/>
    <w:unhideWhenUsed/>
    <w:rsid w:val="004F6B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4F6BB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F6BB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4F6BB2"/>
    <w:rPr>
      <w:rFonts w:cs="Times New Roman"/>
      <w:kern w:val="0"/>
      <w:sz w:val="18"/>
      <w:szCs w:val="18"/>
    </w:rPr>
  </w:style>
  <w:style w:type="table" w:styleId="ad">
    <w:name w:val="Table Grid"/>
    <w:basedOn w:val="a2"/>
    <w:uiPriority w:val="39"/>
    <w:rsid w:val="00F021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semiHidden/>
    <w:unhideWhenUsed/>
    <w:rsid w:val="00F02159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HTML">
    <w:name w:val="HTML Preformatted"/>
    <w:basedOn w:val="a"/>
    <w:link w:val="HTML0"/>
    <w:uiPriority w:val="99"/>
    <w:semiHidden/>
    <w:unhideWhenUsed/>
    <w:rsid w:val="008479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 字符"/>
    <w:basedOn w:val="a1"/>
    <w:link w:val="HTML"/>
    <w:uiPriority w:val="99"/>
    <w:semiHidden/>
    <w:rsid w:val="008479BA"/>
    <w:rPr>
      <w:rFonts w:ascii="宋体" w:eastAsia="宋体" w:hAnsi="宋体" w:cs="宋体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9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26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34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5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2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30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50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1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52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79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750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95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ianfu/Library/Group%20Containers/UBF8T346G9.Office/User%20Content.localized/Templates.localized/&#35745;&#31639;&#26426;&#32593;&#32476;&#23454;&#39564;&#27169;&#29256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计算机网络实验模版.dotx</Template>
  <TotalTime>68</TotalTime>
  <Pages>11</Pages>
  <Words>85</Words>
  <Characters>490</Characters>
  <Application>Microsoft Office Word</Application>
  <DocSecurity>0</DocSecurity>
  <Lines>4</Lines>
  <Paragraphs>1</Paragraphs>
  <ScaleCrop>false</ScaleCrop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贤甫</dc:creator>
  <cp:keywords/>
  <dc:description/>
  <cp:lastModifiedBy>罗 贤甫</cp:lastModifiedBy>
  <cp:revision>2</cp:revision>
  <dcterms:created xsi:type="dcterms:W3CDTF">2020-05-05T23:39:00Z</dcterms:created>
  <dcterms:modified xsi:type="dcterms:W3CDTF">2020-05-19T10:15:00Z</dcterms:modified>
</cp:coreProperties>
</file>